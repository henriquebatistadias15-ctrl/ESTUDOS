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312B" w:rsidRDefault="00470C8A" w:rsidP="00DF7A4E">
      <w:pPr>
        <w:pStyle w:val="Ttulo1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 xml:space="preserve">Cartão </w:t>
      </w:r>
      <w:r w:rsidR="0023312B">
        <w:rPr>
          <w:color w:val="000000" w:themeColor="text1"/>
        </w:rPr>
        <w:t>SD</w:t>
      </w:r>
    </w:p>
    <w:p w:rsidR="0023312B" w:rsidRDefault="0023312B" w:rsidP="0023312B">
      <w:r>
        <w:t>★ Salvar arquivos</w:t>
      </w:r>
    </w:p>
    <w:p w:rsidR="00382B84" w:rsidRDefault="00267A74" w:rsidP="0023312B">
      <w:r>
        <w:t>★</w:t>
      </w:r>
      <w:r w:rsidR="00A506EA">
        <w:t xml:space="preserve">instalar </w:t>
      </w:r>
      <w:r w:rsidR="00382B84">
        <w:t>apps</w:t>
      </w:r>
    </w:p>
    <w:p w:rsidR="00382B84" w:rsidRPr="0023312B" w:rsidRDefault="00382B84" w:rsidP="0023312B">
      <w:r>
        <w:t>★</w:t>
      </w:r>
      <w:r w:rsidR="00814363">
        <w:t>aumenta</w:t>
      </w:r>
      <w:r w:rsidR="00752493">
        <w:t xml:space="preserve">r armazenamento </w:t>
      </w:r>
    </w:p>
    <w:p w:rsidR="002E0C9A" w:rsidRPr="00B8457F" w:rsidRDefault="002E0C9A" w:rsidP="0029001B">
      <w:pPr>
        <w:pStyle w:val="Numerada"/>
        <w:numPr>
          <w:ilvl w:val="0"/>
          <w:numId w:val="0"/>
        </w:numPr>
        <w:rPr>
          <w:u w:val="single"/>
        </w:rPr>
      </w:pPr>
    </w:p>
    <w:sectPr w:rsidR="002E0C9A" w:rsidRPr="00B845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16E2E" w:rsidRDefault="00216E2E">
      <w:pPr>
        <w:spacing w:after="0" w:line="240" w:lineRule="auto"/>
      </w:pPr>
      <w:r>
        <w:rPr>
          <w:lang w:bidi="pt-BR"/>
        </w:rPr>
        <w:separator/>
      </w:r>
    </w:p>
    <w:p w:rsidR="00216E2E" w:rsidRDefault="00216E2E"/>
    <w:p w:rsidR="00216E2E" w:rsidRDefault="00216E2E"/>
  </w:endnote>
  <w:endnote w:type="continuationSeparator" w:id="0">
    <w:p w:rsidR="00216E2E" w:rsidRDefault="00216E2E">
      <w:pPr>
        <w:spacing w:after="0" w:line="240" w:lineRule="auto"/>
      </w:pPr>
      <w:r>
        <w:rPr>
          <w:lang w:bidi="pt-BR"/>
        </w:rPr>
        <w:continuationSeparator/>
      </w:r>
    </w:p>
    <w:p w:rsidR="00216E2E" w:rsidRDefault="00216E2E"/>
    <w:p w:rsidR="00216E2E" w:rsidRDefault="00216E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E0C9A" w:rsidRDefault="002E0C9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E0C9A" w:rsidRDefault="000F32DC">
        <w:pPr>
          <w:pStyle w:val="Rodap"/>
        </w:pPr>
        <w:r>
          <w:rPr>
            <w:lang w:bidi="pt-BR"/>
          </w:rPr>
          <w:fldChar w:fldCharType="begin"/>
        </w:r>
        <w:r>
          <w:rPr>
            <w:lang w:bidi="pt-BR"/>
          </w:rPr>
          <w:instrText xml:space="preserve"> PAGE   \* MERGEFORMAT </w:instrText>
        </w:r>
        <w:r>
          <w:rPr>
            <w:lang w:bidi="pt-BR"/>
          </w:rPr>
          <w:fldChar w:fldCharType="separate"/>
        </w:r>
        <w:r>
          <w:rPr>
            <w:noProof/>
            <w:lang w:bidi="pt-BR"/>
          </w:rPr>
          <w:t>2</w:t>
        </w:r>
        <w:r>
          <w:rPr>
            <w:noProof/>
            <w:lang w:bidi="pt-BR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E0C9A" w:rsidRDefault="002E0C9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16E2E" w:rsidRDefault="00216E2E">
      <w:pPr>
        <w:spacing w:after="0" w:line="240" w:lineRule="auto"/>
      </w:pPr>
      <w:r>
        <w:rPr>
          <w:lang w:bidi="pt-BR"/>
        </w:rPr>
        <w:separator/>
      </w:r>
    </w:p>
    <w:p w:rsidR="00216E2E" w:rsidRDefault="00216E2E"/>
    <w:p w:rsidR="00216E2E" w:rsidRDefault="00216E2E"/>
  </w:footnote>
  <w:footnote w:type="continuationSeparator" w:id="0">
    <w:p w:rsidR="00216E2E" w:rsidRDefault="00216E2E">
      <w:pPr>
        <w:spacing w:after="0" w:line="240" w:lineRule="auto"/>
      </w:pPr>
      <w:r>
        <w:rPr>
          <w:lang w:bidi="pt-BR"/>
        </w:rPr>
        <w:continuationSeparator/>
      </w:r>
    </w:p>
    <w:p w:rsidR="00216E2E" w:rsidRDefault="00216E2E"/>
    <w:p w:rsidR="00216E2E" w:rsidRDefault="00216E2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E0C9A" w:rsidRDefault="002E0C9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E0C9A" w:rsidRDefault="002E0C9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E0C9A" w:rsidRDefault="002E0C9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 w15:restartNumberingAfterBreak="0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 w15:restartNumberingAfterBreak="0">
    <w:nsid w:val="06A340F2"/>
    <w:multiLevelType w:val="hybridMultilevel"/>
    <w:tmpl w:val="69B844C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DA33D1"/>
    <w:multiLevelType w:val="hybridMultilevel"/>
    <w:tmpl w:val="9F16C02E"/>
    <w:lvl w:ilvl="0" w:tplc="2D128166">
      <w:start w:val="1"/>
      <w:numFmt w:val="bullet"/>
      <w:pStyle w:val="Commarcadore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1B1C5A"/>
    <w:multiLevelType w:val="hybridMultilevel"/>
    <w:tmpl w:val="A3127486"/>
    <w:lvl w:ilvl="0" w:tplc="A96E589A">
      <w:start w:val="1"/>
      <w:numFmt w:val="decimal"/>
      <w:pStyle w:val="Numerada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7877848">
    <w:abstractNumId w:val="9"/>
  </w:num>
  <w:num w:numId="2" w16cid:durableId="1051878385">
    <w:abstractNumId w:val="8"/>
  </w:num>
  <w:num w:numId="3" w16cid:durableId="2124685405">
    <w:abstractNumId w:val="7"/>
  </w:num>
  <w:num w:numId="4" w16cid:durableId="44455510">
    <w:abstractNumId w:val="6"/>
  </w:num>
  <w:num w:numId="5" w16cid:durableId="1440564293">
    <w:abstractNumId w:val="5"/>
  </w:num>
  <w:num w:numId="6" w16cid:durableId="610937042">
    <w:abstractNumId w:val="4"/>
  </w:num>
  <w:num w:numId="7" w16cid:durableId="20086577">
    <w:abstractNumId w:val="3"/>
  </w:num>
  <w:num w:numId="8" w16cid:durableId="1727332585">
    <w:abstractNumId w:val="2"/>
  </w:num>
  <w:num w:numId="9" w16cid:durableId="600643196">
    <w:abstractNumId w:val="1"/>
  </w:num>
  <w:num w:numId="10" w16cid:durableId="608436908">
    <w:abstractNumId w:val="0"/>
  </w:num>
  <w:num w:numId="11" w16cid:durableId="1541820276">
    <w:abstractNumId w:val="12"/>
  </w:num>
  <w:num w:numId="12" w16cid:durableId="874463016">
    <w:abstractNumId w:val="9"/>
    <w:lvlOverride w:ilvl="0">
      <w:startOverride w:val="1"/>
    </w:lvlOverride>
  </w:num>
  <w:num w:numId="13" w16cid:durableId="21635194">
    <w:abstractNumId w:val="11"/>
  </w:num>
  <w:num w:numId="14" w16cid:durableId="2035494260">
    <w:abstractNumId w:val="12"/>
  </w:num>
  <w:num w:numId="15" w16cid:durableId="15900373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AA9"/>
    <w:rsid w:val="00040AA9"/>
    <w:rsid w:val="00083D1D"/>
    <w:rsid w:val="000A340B"/>
    <w:rsid w:val="000F32DC"/>
    <w:rsid w:val="001033DC"/>
    <w:rsid w:val="00157E22"/>
    <w:rsid w:val="00216E2E"/>
    <w:rsid w:val="0023312B"/>
    <w:rsid w:val="00267A74"/>
    <w:rsid w:val="0029001B"/>
    <w:rsid w:val="002E0C9A"/>
    <w:rsid w:val="00382B84"/>
    <w:rsid w:val="004534BB"/>
    <w:rsid w:val="00470C8A"/>
    <w:rsid w:val="006B1E0A"/>
    <w:rsid w:val="00752493"/>
    <w:rsid w:val="00814363"/>
    <w:rsid w:val="009D3716"/>
    <w:rsid w:val="00A506EA"/>
    <w:rsid w:val="00B8457F"/>
    <w:rsid w:val="00CC6F57"/>
    <w:rsid w:val="00CE4B8A"/>
    <w:rsid w:val="00DF7A4E"/>
    <w:rsid w:val="00E11E62"/>
    <w:rsid w:val="00EB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1088D479-DF47-6A4A-8731-F249F0A9C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pt-PT" w:eastAsia="ja-JP" w:bidi="pt-PT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2DC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qFormat/>
    <w:pPr>
      <w:spacing w:after="0" w:line="240" w:lineRule="auto"/>
    </w:pPr>
  </w:style>
  <w:style w:type="paragraph" w:styleId="Ttulo">
    <w:name w:val="Title"/>
    <w:basedOn w:val="Normal"/>
    <w:link w:val="Ttulo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qFormat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Commarcadores">
    <w:name w:val="List Bullet"/>
    <w:basedOn w:val="Normal"/>
    <w:uiPriority w:val="10"/>
    <w:qFormat/>
    <w:pPr>
      <w:numPr>
        <w:numId w:val="13"/>
      </w:numPr>
    </w:pPr>
  </w:style>
  <w:style w:type="paragraph" w:styleId="Subttulo">
    <w:name w:val="Subtitle"/>
    <w:basedOn w:val="Normal"/>
    <w:link w:val="Subttulo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eastAsiaTheme="minorEastAsia"/>
      <w:sz w:val="34"/>
      <w:szCs w:val="22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595959" w:themeColor="text1" w:themeTint="A6"/>
    </w:rPr>
  </w:style>
  <w:style w:type="character" w:styleId="nfase">
    <w:name w:val="Emphasis"/>
    <w:basedOn w:val="Fontepargpadro"/>
    <w:uiPriority w:val="20"/>
    <w:semiHidden/>
    <w:unhideWhenUsed/>
    <w:qFormat/>
    <w:rPr>
      <w:b/>
      <w:iCs/>
    </w:rPr>
  </w:style>
  <w:style w:type="character" w:styleId="nfaseIntensa">
    <w:name w:val="Intense Emphasis"/>
    <w:basedOn w:val="Fontepargpadro"/>
    <w:uiPriority w:val="21"/>
    <w:semiHidden/>
    <w:unhideWhenUsed/>
    <w:qFormat/>
    <w:rPr>
      <w:i/>
      <w:iCs/>
      <w:color w:val="266CBF" w:themeColor="accent1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  <w:i/>
      <w:color w:val="266CBF" w:themeColor="accent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CitaoChar">
    <w:name w:val="Citação Char"/>
    <w:basedOn w:val="Fontepargpadro"/>
    <w:link w:val="Citao"/>
    <w:uiPriority w:val="29"/>
    <w:semiHidden/>
    <w:rPr>
      <w:i/>
      <w:iCs/>
      <w:sz w:val="36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b/>
      <w:i/>
      <w:iCs/>
      <w:color w:val="266CBF" w:themeColor="accent1"/>
      <w:sz w:val="36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TtulodoLivro">
    <w:name w:val="Book Title"/>
    <w:basedOn w:val="Fontepargpadro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Numerada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tuloChar">
    <w:name w:val="Título Char"/>
    <w:basedOn w:val="Fontepargpadro"/>
    <w:link w:val="Ttulo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Fontepargpadro"/>
    <w:uiPriority w:val="99"/>
    <w:unhideWhenUsed/>
    <w:rPr>
      <w:color w:val="266CB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40A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7872A18B-72B4-E143-9AB4-0BA690017FF2%7dtf50002046.dotx" TargetMode="External" /></Relationship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%7b7872A18B-72B4-E143-9AB4-0BA690017FF2%7dtf50002046.dotx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Batista</dc:creator>
  <cp:keywords/>
  <dc:description/>
  <cp:lastModifiedBy>Henrique Batista</cp:lastModifiedBy>
  <cp:revision>3</cp:revision>
  <dcterms:created xsi:type="dcterms:W3CDTF">2023-02-11T14:26:00Z</dcterms:created>
  <dcterms:modified xsi:type="dcterms:W3CDTF">2023-02-11T14:27:00Z</dcterms:modified>
</cp:coreProperties>
</file>